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lledutableau"/>
        <w:tblW w:w="0" w:type="auto"/>
        <w:jc w:val="center"/>
        <w:tblLook w:val="04A0" w:firstRow="1" w:lastRow="0" w:firstColumn="1" w:lastColumn="0" w:noHBand="0" w:noVBand="1"/>
      </w:tblPr>
      <w:tblGrid>
        <w:gridCol w:w="9062"/>
      </w:tblGrid>
      <w:tr w:rsidR="00F54547" w:rsidRPr="00F54547" w14:paraId="06475C49" w14:textId="77777777" w:rsidTr="005837E8">
        <w:trPr>
          <w:trHeight w:val="14015"/>
          <w:jc w:val="center"/>
        </w:trPr>
        <w:tc>
          <w:tcPr>
            <w:tcW w:w="90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0AE660D" w14:textId="090D6FE9" w:rsidR="00F54547" w:rsidRPr="005758A0" w:rsidRDefault="005758A0" w:rsidP="00F54547">
            <w:pPr>
              <w:jc w:val="center"/>
              <w:rPr>
                <w:rFonts w:ascii="Verdana" w:hAnsi="Verdana"/>
                <w:sz w:val="144"/>
                <w:szCs w:val="20"/>
              </w:rPr>
            </w:pPr>
            <w:r w:rsidRPr="005758A0">
              <w:rPr>
                <w:rFonts w:ascii="Verdana" w:hAnsi="Verdana"/>
                <w:sz w:val="144"/>
                <w:szCs w:val="20"/>
              </w:rPr>
              <w:t>153 Eval Pratique</w:t>
            </w:r>
          </w:p>
          <w:p w14:paraId="7D8DDF47" w14:textId="77777777" w:rsidR="005837E8" w:rsidRDefault="005837E8" w:rsidP="00F54547">
            <w:pPr>
              <w:jc w:val="center"/>
              <w:rPr>
                <w:rFonts w:ascii="Verdana" w:hAnsi="Verdana"/>
                <w:sz w:val="72"/>
              </w:rPr>
            </w:pPr>
          </w:p>
          <w:p w14:paraId="46BBAFD6" w14:textId="45917288" w:rsidR="005837E8" w:rsidRPr="005837E8" w:rsidRDefault="005758A0" w:rsidP="00F54547">
            <w:pPr>
              <w:jc w:val="center"/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>Alex-Thomas-Samuel</w:t>
            </w:r>
          </w:p>
          <w:p w14:paraId="512D9D0F" w14:textId="4F1EC5B6" w:rsidR="005837E8" w:rsidRPr="005837E8" w:rsidRDefault="005758A0" w:rsidP="00F54547">
            <w:pPr>
              <w:jc w:val="center"/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>ICT 152</w:t>
            </w:r>
          </w:p>
          <w:p w14:paraId="5DEF1865" w14:textId="77777777" w:rsidR="005837E8" w:rsidRPr="005837E8" w:rsidRDefault="005837E8" w:rsidP="00F54547">
            <w:pPr>
              <w:jc w:val="center"/>
              <w:rPr>
                <w:rFonts w:ascii="Verdana" w:hAnsi="Verdana"/>
                <w:sz w:val="40"/>
              </w:rPr>
            </w:pPr>
          </w:p>
          <w:p w14:paraId="3887D3A0" w14:textId="1BEB29E5" w:rsidR="005837E8" w:rsidRPr="005837E8" w:rsidRDefault="005758A0" w:rsidP="00F54547">
            <w:pPr>
              <w:jc w:val="center"/>
              <w:rPr>
                <w:rFonts w:ascii="Verdana" w:hAnsi="Verdana"/>
                <w:sz w:val="40"/>
              </w:rPr>
            </w:pPr>
            <w:r>
              <w:rPr>
                <w:rFonts w:ascii="Verdana" w:hAnsi="Verdana"/>
                <w:sz w:val="40"/>
              </w:rPr>
              <w:t>Aurélie Curchod</w:t>
            </w:r>
          </w:p>
          <w:p w14:paraId="4DCE8168" w14:textId="77777777" w:rsidR="005837E8" w:rsidRPr="005837E8" w:rsidRDefault="005837E8" w:rsidP="00F54547">
            <w:pPr>
              <w:jc w:val="center"/>
              <w:rPr>
                <w:rFonts w:ascii="Verdana" w:hAnsi="Verdana"/>
                <w:sz w:val="56"/>
              </w:rPr>
            </w:pPr>
          </w:p>
        </w:tc>
      </w:tr>
    </w:tbl>
    <w:sdt>
      <w:sdtPr>
        <w:rPr>
          <w:rFonts w:ascii="Verdana" w:eastAsiaTheme="minorHAnsi" w:hAnsi="Verdana" w:cstheme="minorBidi"/>
          <w:color w:val="auto"/>
          <w:sz w:val="22"/>
          <w:szCs w:val="22"/>
          <w:lang w:val="fr-FR" w:eastAsia="en-US"/>
        </w:rPr>
        <w:id w:val="6457825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AAC0667" w14:textId="77777777" w:rsidR="00F54547" w:rsidRPr="00F54547" w:rsidRDefault="00F54547">
          <w:pPr>
            <w:pStyle w:val="En-ttedetabledesmatires"/>
            <w:rPr>
              <w:rFonts w:ascii="Verdana" w:hAnsi="Verdana"/>
            </w:rPr>
          </w:pPr>
          <w:r w:rsidRPr="00F54547">
            <w:rPr>
              <w:rFonts w:ascii="Verdana" w:hAnsi="Verdana"/>
              <w:lang w:val="fr-FR"/>
            </w:rPr>
            <w:t>Table des matières</w:t>
          </w:r>
        </w:p>
        <w:p w14:paraId="3A62D265" w14:textId="49D7379E" w:rsidR="00B8484D" w:rsidRDefault="00F54547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 w:rsidRPr="00F54547">
            <w:rPr>
              <w:rFonts w:ascii="Verdana" w:hAnsi="Verdana"/>
            </w:rPr>
            <w:fldChar w:fldCharType="begin"/>
          </w:r>
          <w:r w:rsidRPr="00F54547">
            <w:rPr>
              <w:rFonts w:ascii="Verdana" w:hAnsi="Verdana"/>
            </w:rPr>
            <w:instrText xml:space="preserve"> TOC \o "1-3" \h \z \u </w:instrText>
          </w:r>
          <w:r w:rsidRPr="00F54547">
            <w:rPr>
              <w:rFonts w:ascii="Verdana" w:hAnsi="Verdana"/>
            </w:rPr>
            <w:fldChar w:fldCharType="separate"/>
          </w:r>
          <w:hyperlink w:anchor="_Toc116036343" w:history="1">
            <w:r w:rsidR="00B8484D" w:rsidRPr="00AE53B2">
              <w:rPr>
                <w:rStyle w:val="Lienhypertexte"/>
                <w:noProof/>
              </w:rPr>
              <w:t>1.0</w:t>
            </w:r>
            <w:r w:rsidR="00B8484D">
              <w:rPr>
                <w:rFonts w:eastAsiaTheme="minorEastAsia"/>
                <w:noProof/>
                <w:lang w:eastAsia="fr-CH"/>
              </w:rPr>
              <w:tab/>
            </w:r>
            <w:r w:rsidR="00B8484D" w:rsidRPr="00AE53B2">
              <w:rPr>
                <w:rStyle w:val="Lienhypertexte"/>
                <w:noProof/>
              </w:rPr>
              <w:t>Introduction</w:t>
            </w:r>
            <w:r w:rsidR="00B8484D">
              <w:rPr>
                <w:noProof/>
                <w:webHidden/>
              </w:rPr>
              <w:tab/>
            </w:r>
            <w:r w:rsidR="00B8484D">
              <w:rPr>
                <w:noProof/>
                <w:webHidden/>
              </w:rPr>
              <w:fldChar w:fldCharType="begin"/>
            </w:r>
            <w:r w:rsidR="00B8484D">
              <w:rPr>
                <w:noProof/>
                <w:webHidden/>
              </w:rPr>
              <w:instrText xml:space="preserve"> PAGEREF _Toc116036343 \h </w:instrText>
            </w:r>
            <w:r w:rsidR="00B8484D">
              <w:rPr>
                <w:noProof/>
                <w:webHidden/>
              </w:rPr>
            </w:r>
            <w:r w:rsidR="00B8484D">
              <w:rPr>
                <w:noProof/>
                <w:webHidden/>
              </w:rPr>
              <w:fldChar w:fldCharType="separate"/>
            </w:r>
            <w:r w:rsidR="00B8484D">
              <w:rPr>
                <w:noProof/>
                <w:webHidden/>
              </w:rPr>
              <w:t>3</w:t>
            </w:r>
            <w:r w:rsidR="00B8484D">
              <w:rPr>
                <w:noProof/>
                <w:webHidden/>
              </w:rPr>
              <w:fldChar w:fldCharType="end"/>
            </w:r>
          </w:hyperlink>
        </w:p>
        <w:p w14:paraId="7C2E4973" w14:textId="427A8F36" w:rsidR="00B8484D" w:rsidRDefault="00B8484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6036344" w:history="1">
            <w:r w:rsidRPr="00AE53B2">
              <w:rPr>
                <w:rStyle w:val="Lienhypertexte"/>
                <w:noProof/>
              </w:rPr>
              <w:t>2.0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E53B2">
              <w:rPr>
                <w:rStyle w:val="Lienhypertexte"/>
                <w:noProof/>
              </w:rPr>
              <w:t>Définition et mise en contexte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_Toc116036344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C4BC0A" w14:textId="5399C51E" w:rsidR="00B8484D" w:rsidRDefault="00B8484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6036345" w:history="1">
            <w:r w:rsidRPr="00AE53B2">
              <w:rPr>
                <w:rStyle w:val="Lienhypertexte"/>
                <w:noProof/>
              </w:rPr>
              <w:t>3.0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E53B2">
              <w:rPr>
                <w:rStyle w:val="Lienhypertexte"/>
                <w:noProof/>
              </w:rPr>
              <w:t>Questions initiales sur le CDC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_Toc116036345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E7778" w14:textId="325BBB16" w:rsidR="00B8484D" w:rsidRDefault="00B8484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6036346" w:history="1">
            <w:r w:rsidRPr="00AE53B2">
              <w:rPr>
                <w:rStyle w:val="Lienhypertexte"/>
                <w:noProof/>
              </w:rPr>
              <w:t>3.1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E53B2">
              <w:rPr>
                <w:rStyle w:val="Lienhypertexte"/>
                <w:noProof/>
              </w:rPr>
              <w:t>Différence entre modules et branches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_Toc116036346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E9F408" w14:textId="7629B952" w:rsidR="00B8484D" w:rsidRDefault="00B8484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6036347" w:history="1">
            <w:r w:rsidRPr="00AE53B2">
              <w:rPr>
                <w:rStyle w:val="Lienhypertexte"/>
                <w:noProof/>
              </w:rPr>
              <w:t>3.2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E53B2">
              <w:rPr>
                <w:rStyle w:val="Lienhypertexte"/>
                <w:noProof/>
              </w:rPr>
              <w:t>Historique de bulletins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_Toc116036347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43D502" w14:textId="59D1902A" w:rsidR="00B8484D" w:rsidRDefault="00B8484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6036348" w:history="1">
            <w:r w:rsidRPr="00AE53B2">
              <w:rPr>
                <w:rStyle w:val="Lienhypertexte"/>
                <w:noProof/>
              </w:rPr>
              <w:t>4.0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E53B2">
              <w:rPr>
                <w:rStyle w:val="Lienhypertexte"/>
                <w:noProof/>
              </w:rPr>
              <w:t>Choix effectués lors de la conception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_Toc116036348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4FA28A" w14:textId="6F0E4225" w:rsidR="00B8484D" w:rsidRDefault="00B8484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6036349" w:history="1">
            <w:r w:rsidRPr="00AE53B2">
              <w:rPr>
                <w:rStyle w:val="Lienhypertexte"/>
                <w:noProof/>
              </w:rPr>
              <w:t>5.0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E53B2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_Toc116036349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1B68CB" w14:textId="5A7852B3" w:rsidR="00B8484D" w:rsidRDefault="00B8484D">
          <w:pPr>
            <w:pStyle w:val="TM1"/>
            <w:tabs>
              <w:tab w:val="left" w:pos="66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116036350" w:history="1">
            <w:r w:rsidRPr="00AE53B2">
              <w:rPr>
                <w:rStyle w:val="Lienhypertexte"/>
                <w:noProof/>
              </w:rPr>
              <w:t>6.0</w:t>
            </w:r>
            <w:r>
              <w:rPr>
                <w:rFonts w:eastAsiaTheme="minorEastAsia"/>
                <w:noProof/>
                <w:lang w:eastAsia="fr-CH"/>
              </w:rPr>
              <w:tab/>
            </w:r>
            <w:r w:rsidRPr="00AE53B2">
              <w:rPr>
                <w:rStyle w:val="Lienhypertexte"/>
                <w:noProof/>
              </w:rPr>
              <w:t>Annexes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_Toc116036350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EC1880" w14:textId="038FF35D" w:rsidR="00F54547" w:rsidRPr="00F54547" w:rsidRDefault="00F54547">
          <w:pPr>
            <w:rPr>
              <w:rFonts w:ascii="Verdana" w:hAnsi="Verdana"/>
            </w:rPr>
          </w:pPr>
          <w:r w:rsidRPr="00F54547">
            <w:rPr>
              <w:rFonts w:ascii="Verdana" w:hAnsi="Verdana"/>
              <w:b/>
              <w:bCs/>
              <w:lang w:val="fr-FR"/>
            </w:rPr>
            <w:fldChar w:fldCharType="end"/>
          </w:r>
        </w:p>
      </w:sdtContent>
    </w:sdt>
    <w:p w14:paraId="7374CF66" w14:textId="77777777" w:rsidR="00F54547" w:rsidRPr="00F54547" w:rsidRDefault="00F54547" w:rsidP="00F54547">
      <w:pPr>
        <w:jc w:val="center"/>
        <w:rPr>
          <w:rFonts w:ascii="Verdana" w:hAnsi="Verdana"/>
        </w:rPr>
      </w:pPr>
      <w:r w:rsidRPr="00F54547">
        <w:rPr>
          <w:rFonts w:ascii="Verdana" w:hAnsi="Verdana"/>
        </w:rPr>
        <w:br w:type="page"/>
      </w:r>
    </w:p>
    <w:p w14:paraId="63456148" w14:textId="77777777" w:rsidR="00594DCE" w:rsidRPr="00F54547" w:rsidRDefault="00B67743" w:rsidP="00F54547">
      <w:pPr>
        <w:jc w:val="center"/>
        <w:rPr>
          <w:rFonts w:ascii="Verdana" w:hAnsi="Verdana"/>
        </w:rPr>
      </w:pPr>
    </w:p>
    <w:p w14:paraId="77B1F047" w14:textId="3B6FACDB" w:rsidR="00F54547" w:rsidRDefault="00F54547" w:rsidP="00F54547">
      <w:pPr>
        <w:pStyle w:val="Titre1"/>
        <w:numPr>
          <w:ilvl w:val="0"/>
          <w:numId w:val="1"/>
        </w:numPr>
      </w:pPr>
      <w:bookmarkStart w:id="0" w:name="_Toc116036343"/>
      <w:r>
        <w:t>Introduction</w:t>
      </w:r>
      <w:bookmarkEnd w:id="0"/>
    </w:p>
    <w:p w14:paraId="46472FB7" w14:textId="3D1729A3" w:rsidR="005758A0" w:rsidRPr="005758A0" w:rsidRDefault="00B44B36" w:rsidP="005758A0">
      <w:pPr>
        <w:pStyle w:val="Text"/>
      </w:pPr>
      <w:r>
        <w:t>Ce document permet à n’importe qui de reprendre le projet. Il expliquera différent en détails et montrera les démarches et étapes effectuées.</w:t>
      </w:r>
      <w:r w:rsidR="000E1C83">
        <w:t xml:space="preserve"> </w:t>
      </w:r>
    </w:p>
    <w:p w14:paraId="005BCDEE" w14:textId="52E7169C" w:rsidR="00F54547" w:rsidRDefault="005758A0" w:rsidP="008D4132">
      <w:pPr>
        <w:pStyle w:val="Titre1"/>
        <w:numPr>
          <w:ilvl w:val="0"/>
          <w:numId w:val="1"/>
        </w:numPr>
      </w:pPr>
      <w:bookmarkStart w:id="1" w:name="_Toc116036344"/>
      <w:r>
        <w:t>Définition et mise en contexte</w:t>
      </w:r>
      <w:bookmarkEnd w:id="1"/>
    </w:p>
    <w:p w14:paraId="6BD21733" w14:textId="4AFA87A0" w:rsidR="00B44B36" w:rsidRDefault="00B44B36" w:rsidP="00B44B36">
      <w:pPr>
        <w:pStyle w:val="Text"/>
      </w:pPr>
      <w:r>
        <w:t>Le but du projet est de réaliser</w:t>
      </w:r>
      <w:r w:rsidR="000E1C83">
        <w:t>, par groupe de trois,</w:t>
      </w:r>
      <w:r>
        <w:t xml:space="preserve"> la base de données d’une application de gestion des bulletins de notes des élèves de l’ETML.</w:t>
      </w:r>
    </w:p>
    <w:p w14:paraId="065B2E1A" w14:textId="521CBD7A" w:rsidR="00B44B36" w:rsidRDefault="00B44B36" w:rsidP="00B44B36">
      <w:pPr>
        <w:pStyle w:val="Text"/>
        <w:spacing w:line="276" w:lineRule="auto"/>
      </w:pPr>
      <w:r>
        <w:t xml:space="preserve"> Il faudra rendre :</w:t>
      </w:r>
    </w:p>
    <w:p w14:paraId="339DCB03" w14:textId="109A9EC4" w:rsidR="00B44B36" w:rsidRDefault="00B44B36" w:rsidP="00B44B36">
      <w:pPr>
        <w:pStyle w:val="Text"/>
        <w:numPr>
          <w:ilvl w:val="0"/>
          <w:numId w:val="3"/>
        </w:numPr>
        <w:spacing w:line="276" w:lineRule="auto"/>
      </w:pPr>
      <w:r>
        <w:t>Un rapport (ce document)</w:t>
      </w:r>
    </w:p>
    <w:p w14:paraId="16C9704A" w14:textId="0031A8B7" w:rsidR="00B44B36" w:rsidRDefault="00B44B36" w:rsidP="00B44B36">
      <w:pPr>
        <w:pStyle w:val="Text"/>
        <w:numPr>
          <w:ilvl w:val="0"/>
          <w:numId w:val="3"/>
        </w:numPr>
        <w:spacing w:line="276" w:lineRule="auto"/>
      </w:pPr>
      <w:r>
        <w:t>Un script de création de la BD (MPD)</w:t>
      </w:r>
    </w:p>
    <w:p w14:paraId="177D5A4F" w14:textId="335808C0" w:rsidR="00B44B36" w:rsidRDefault="00B44B36" w:rsidP="00B44B36">
      <w:pPr>
        <w:pStyle w:val="Text"/>
        <w:numPr>
          <w:ilvl w:val="0"/>
          <w:numId w:val="3"/>
        </w:numPr>
        <w:spacing w:line="276" w:lineRule="auto"/>
      </w:pPr>
      <w:r>
        <w:t>Un script contenant des données de test</w:t>
      </w:r>
    </w:p>
    <w:p w14:paraId="53548EC8" w14:textId="354E146A" w:rsidR="00B44B36" w:rsidRDefault="00B44B36" w:rsidP="00B44B36">
      <w:pPr>
        <w:pStyle w:val="Text"/>
        <w:numPr>
          <w:ilvl w:val="0"/>
          <w:numId w:val="3"/>
        </w:numPr>
        <w:spacing w:line="276" w:lineRule="auto"/>
      </w:pPr>
      <w:r>
        <w:t>Un MCD et MLD</w:t>
      </w:r>
    </w:p>
    <w:p w14:paraId="0F720226" w14:textId="096AF3D2" w:rsidR="00B44B36" w:rsidRDefault="00B44B36" w:rsidP="000E1C83">
      <w:pPr>
        <w:pStyle w:val="Text"/>
        <w:numPr>
          <w:ilvl w:val="0"/>
          <w:numId w:val="3"/>
        </w:numPr>
        <w:spacing w:line="480" w:lineRule="auto"/>
      </w:pPr>
      <w:r>
        <w:t>Tout autre document nécessaire à la création du projet</w:t>
      </w:r>
    </w:p>
    <w:p w14:paraId="67188259" w14:textId="7851197A" w:rsidR="000E1C83" w:rsidRDefault="000E1C83" w:rsidP="000E1C83">
      <w:pPr>
        <w:pStyle w:val="Text"/>
        <w:spacing w:line="276" w:lineRule="auto"/>
      </w:pPr>
      <w:r>
        <w:t>Certaines spécifications doivent être respectée tels que :</w:t>
      </w:r>
    </w:p>
    <w:p w14:paraId="5A4B47A4" w14:textId="4909B007" w:rsidR="000E1C83" w:rsidRDefault="000E1C83" w:rsidP="000E1C83">
      <w:pPr>
        <w:pStyle w:val="Text"/>
        <w:numPr>
          <w:ilvl w:val="0"/>
          <w:numId w:val="3"/>
        </w:numPr>
        <w:spacing w:line="276" w:lineRule="auto"/>
      </w:pPr>
      <w:r>
        <w:t>Clés de type UUID</w:t>
      </w:r>
    </w:p>
    <w:p w14:paraId="13B2D410" w14:textId="5ED65B82" w:rsidR="000E1C83" w:rsidRDefault="000E1C83" w:rsidP="000E1C83">
      <w:pPr>
        <w:pStyle w:val="Text"/>
        <w:numPr>
          <w:ilvl w:val="0"/>
          <w:numId w:val="3"/>
        </w:numPr>
        <w:spacing w:line="276" w:lineRule="auto"/>
      </w:pPr>
      <w:r>
        <w:t>Implémentation sur MySQL</w:t>
      </w:r>
    </w:p>
    <w:p w14:paraId="60817513" w14:textId="3A983539" w:rsidR="000E1C83" w:rsidRDefault="000E1C83" w:rsidP="000E1C83">
      <w:pPr>
        <w:pStyle w:val="Text"/>
        <w:numPr>
          <w:ilvl w:val="0"/>
          <w:numId w:val="3"/>
        </w:numPr>
        <w:spacing w:line="276" w:lineRule="auto"/>
      </w:pPr>
      <w:r>
        <w:t xml:space="preserve">Normalisation de la BD (jusqu’à 3FN) </w:t>
      </w:r>
    </w:p>
    <w:p w14:paraId="23F0BA10" w14:textId="0DD0785F" w:rsidR="00B44B36" w:rsidRPr="00B44B36" w:rsidRDefault="000E1C83" w:rsidP="000E1C83">
      <w:pPr>
        <w:pStyle w:val="Text"/>
        <w:numPr>
          <w:ilvl w:val="0"/>
          <w:numId w:val="3"/>
        </w:numPr>
        <w:spacing w:line="276" w:lineRule="auto"/>
      </w:pPr>
      <w:r>
        <w:t>Respect des normes de codage ETML</w:t>
      </w:r>
    </w:p>
    <w:p w14:paraId="5CF7D9EF" w14:textId="26CEB052" w:rsidR="008D4132" w:rsidRDefault="005758A0" w:rsidP="008D4132">
      <w:pPr>
        <w:pStyle w:val="Titre1"/>
        <w:numPr>
          <w:ilvl w:val="0"/>
          <w:numId w:val="1"/>
        </w:numPr>
      </w:pPr>
      <w:bookmarkStart w:id="2" w:name="_Toc116036345"/>
      <w:r>
        <w:lastRenderedPageBreak/>
        <w:t>Questions initiales sur le CDC</w:t>
      </w:r>
      <w:bookmarkEnd w:id="2"/>
    </w:p>
    <w:p w14:paraId="7AB935CA" w14:textId="009ED456" w:rsidR="00192A34" w:rsidRDefault="00192A34" w:rsidP="00192A34">
      <w:pPr>
        <w:pStyle w:val="Titre1"/>
        <w:numPr>
          <w:ilvl w:val="1"/>
          <w:numId w:val="1"/>
        </w:numPr>
        <w:rPr>
          <w:color w:val="auto"/>
        </w:rPr>
      </w:pPr>
      <w:bookmarkStart w:id="3" w:name="_Toc116036346"/>
      <w:r w:rsidRPr="00192A34">
        <w:rPr>
          <w:color w:val="auto"/>
        </w:rPr>
        <w:t>Différence entre modules et branches</w:t>
      </w:r>
      <w:bookmarkEnd w:id="3"/>
    </w:p>
    <w:p w14:paraId="6844953F" w14:textId="73E13C8B" w:rsidR="00192A34" w:rsidRDefault="00192A34" w:rsidP="00192A34">
      <w:pPr>
        <w:pStyle w:val="Text"/>
      </w:pPr>
      <w:r>
        <w:t xml:space="preserve">Les modules sont uniquement pour la pratique (relatif à la formation) et les branches pour la théorie (tout le reste ex. math, français, ect). Les modules de théorie (ECG, CBE) </w:t>
      </w:r>
      <w:r w:rsidR="00B8484D">
        <w:t>appartiennent</w:t>
      </w:r>
      <w:r>
        <w:t xml:space="preserve"> aux branches. </w:t>
      </w:r>
    </w:p>
    <w:p w14:paraId="7A6BC5A6" w14:textId="53798172" w:rsidR="00B8484D" w:rsidRDefault="00B8484D" w:rsidP="00B8484D">
      <w:pPr>
        <w:pStyle w:val="Titre1"/>
        <w:numPr>
          <w:ilvl w:val="1"/>
          <w:numId w:val="1"/>
        </w:numPr>
        <w:rPr>
          <w:color w:val="auto"/>
        </w:rPr>
      </w:pPr>
      <w:bookmarkStart w:id="4" w:name="_Toc116036347"/>
      <w:r w:rsidRPr="00B8484D">
        <w:rPr>
          <w:color w:val="auto"/>
        </w:rPr>
        <w:t>Historique de bulletins</w:t>
      </w:r>
      <w:bookmarkEnd w:id="4"/>
    </w:p>
    <w:p w14:paraId="7767CCB3" w14:textId="45CD889D" w:rsidR="00B8484D" w:rsidRPr="00B8484D" w:rsidRDefault="00B8484D" w:rsidP="00B8484D">
      <w:pPr>
        <w:pStyle w:val="Text"/>
      </w:pPr>
      <w:r>
        <w:t>Le secrétariat peut accéder à l’historique des bulletins. Cet historique contient uniquement des chemins jusqu’aux anciens bulletins.</w:t>
      </w:r>
    </w:p>
    <w:p w14:paraId="492F5A48" w14:textId="77777777" w:rsidR="00B8484D" w:rsidRPr="00B8484D" w:rsidRDefault="00B8484D" w:rsidP="00B8484D"/>
    <w:p w14:paraId="7EA32CE8" w14:textId="24913195" w:rsidR="005758A0" w:rsidRPr="005758A0" w:rsidRDefault="005758A0" w:rsidP="005758A0">
      <w:pPr>
        <w:pStyle w:val="Titre1"/>
        <w:numPr>
          <w:ilvl w:val="0"/>
          <w:numId w:val="1"/>
        </w:numPr>
      </w:pPr>
      <w:bookmarkStart w:id="5" w:name="_Toc116036348"/>
      <w:r>
        <w:t>Choix effectués lors de la conception</w:t>
      </w:r>
      <w:bookmarkEnd w:id="5"/>
    </w:p>
    <w:p w14:paraId="162C1954" w14:textId="77777777" w:rsidR="008D4132" w:rsidRDefault="008D4132" w:rsidP="008D4132">
      <w:pPr>
        <w:pStyle w:val="Titre1"/>
        <w:numPr>
          <w:ilvl w:val="0"/>
          <w:numId w:val="1"/>
        </w:numPr>
      </w:pPr>
      <w:bookmarkStart w:id="6" w:name="_Toc116036349"/>
      <w:r>
        <w:t>Conclusion</w:t>
      </w:r>
      <w:bookmarkEnd w:id="6"/>
    </w:p>
    <w:p w14:paraId="52166A67" w14:textId="77777777" w:rsidR="008D4132" w:rsidRPr="008D4132" w:rsidRDefault="008D4132" w:rsidP="008D4132">
      <w:pPr>
        <w:pStyle w:val="Titre1"/>
        <w:numPr>
          <w:ilvl w:val="0"/>
          <w:numId w:val="1"/>
        </w:numPr>
      </w:pPr>
      <w:bookmarkStart w:id="7" w:name="_Toc116036350"/>
      <w:r>
        <w:t>Annexes</w:t>
      </w:r>
      <w:bookmarkEnd w:id="7"/>
    </w:p>
    <w:p w14:paraId="40FCCC62" w14:textId="77777777" w:rsidR="00F54547" w:rsidRPr="00F54547" w:rsidRDefault="00F54547" w:rsidP="00F54547"/>
    <w:p w14:paraId="3D3992B6" w14:textId="77777777" w:rsidR="00F54547" w:rsidRPr="00F54547" w:rsidRDefault="00F54547" w:rsidP="00F54547"/>
    <w:sectPr w:rsidR="00F54547" w:rsidRPr="00F54547" w:rsidSect="005837E8">
      <w:headerReference w:type="default" r:id="rId8"/>
      <w:footerReference w:type="default" r:id="rId9"/>
      <w:pgSz w:w="11906" w:h="16838"/>
      <w:pgMar w:top="1417" w:right="1417" w:bottom="1417" w:left="1417" w:header="708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8E1921" w14:textId="77777777" w:rsidR="00B67743" w:rsidRDefault="00B67743" w:rsidP="00F54547">
      <w:pPr>
        <w:spacing w:after="0" w:line="240" w:lineRule="auto"/>
      </w:pPr>
      <w:r>
        <w:separator/>
      </w:r>
    </w:p>
  </w:endnote>
  <w:endnote w:type="continuationSeparator" w:id="0">
    <w:p w14:paraId="31A9783E" w14:textId="77777777" w:rsidR="00B67743" w:rsidRDefault="00B67743" w:rsidP="00F54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ETML L">
    <w:altName w:val="Gentium Basic"/>
    <w:panose1 w:val="020B060305030202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45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152"/>
      <w:gridCol w:w="3153"/>
      <w:gridCol w:w="3153"/>
    </w:tblGrid>
    <w:tr w:rsidR="005837E8" w14:paraId="33FB5107" w14:textId="77777777" w:rsidTr="007D5450">
      <w:trPr>
        <w:trHeight w:val="463"/>
      </w:trPr>
      <w:tc>
        <w:tcPr>
          <w:tcW w:w="3152" w:type="dxa"/>
          <w:tcBorders>
            <w:top w:val="single" w:sz="4" w:space="0" w:color="auto"/>
          </w:tcBorders>
          <w:vAlign w:val="center"/>
        </w:tcPr>
        <w:p w14:paraId="58A06A5C" w14:textId="77777777" w:rsidR="005837E8" w:rsidRDefault="005837E8" w:rsidP="005837E8">
          <w:pPr>
            <w:pStyle w:val="Pieddepage"/>
          </w:pPr>
          <w:r>
            <w:t xml:space="preserve">Auteur : </w:t>
          </w:r>
          <w:fldSimple w:instr=" AUTHOR   \* MERGEFORMAT ">
            <w:r w:rsidR="005758A0">
              <w:rPr>
                <w:noProof/>
              </w:rPr>
              <w:t>Alexandre Samuel King</w:t>
            </w:r>
          </w:fldSimple>
        </w:p>
      </w:tc>
      <w:tc>
        <w:tcPr>
          <w:tcW w:w="3153" w:type="dxa"/>
          <w:tcBorders>
            <w:top w:val="single" w:sz="4" w:space="0" w:color="auto"/>
          </w:tcBorders>
          <w:vAlign w:val="center"/>
        </w:tcPr>
        <w:p w14:paraId="1D1D40FD" w14:textId="77777777" w:rsidR="005837E8" w:rsidRDefault="005837E8" w:rsidP="005837E8">
          <w:pPr>
            <w:pStyle w:val="Pieddepage"/>
            <w:jc w:val="center"/>
          </w:pPr>
        </w:p>
      </w:tc>
      <w:tc>
        <w:tcPr>
          <w:tcW w:w="3153" w:type="dxa"/>
          <w:tcBorders>
            <w:top w:val="single" w:sz="4" w:space="0" w:color="auto"/>
          </w:tcBorders>
          <w:vAlign w:val="center"/>
        </w:tcPr>
        <w:p w14:paraId="0652DD2A" w14:textId="77777777" w:rsidR="005837E8" w:rsidRDefault="007D5450" w:rsidP="005837E8">
          <w:pPr>
            <w:pStyle w:val="Pieddepage"/>
            <w:jc w:val="right"/>
          </w:pPr>
          <w:r>
            <w:t xml:space="preserve">Crée le : </w:t>
          </w:r>
          <w:r w:rsidR="00B67743">
            <w:fldChar w:fldCharType="begin"/>
          </w:r>
          <w:r w:rsidR="00B67743">
            <w:instrText xml:space="preserve"> CREATEDATE   \* MERGEFORMAT </w:instrText>
          </w:r>
          <w:r w:rsidR="00B67743">
            <w:fldChar w:fldCharType="separate"/>
          </w:r>
          <w:r w:rsidR="005758A0">
            <w:rPr>
              <w:noProof/>
            </w:rPr>
            <w:t>07.10.2022 10:55:00</w:t>
          </w:r>
          <w:r w:rsidR="00B67743">
            <w:rPr>
              <w:noProof/>
            </w:rPr>
            <w:fldChar w:fldCharType="end"/>
          </w:r>
        </w:p>
      </w:tc>
    </w:tr>
    <w:tr w:rsidR="005837E8" w14:paraId="55BED4F0" w14:textId="77777777" w:rsidTr="007D5450">
      <w:trPr>
        <w:trHeight w:val="463"/>
      </w:trPr>
      <w:tc>
        <w:tcPr>
          <w:tcW w:w="3152" w:type="dxa"/>
          <w:vAlign w:val="center"/>
        </w:tcPr>
        <w:p w14:paraId="4B6038EF" w14:textId="77777777" w:rsidR="005837E8" w:rsidRDefault="005837E8" w:rsidP="005837E8">
          <w:pPr>
            <w:pStyle w:val="Pieddepage"/>
          </w:pPr>
          <w:r>
            <w:t xml:space="preserve">Modifié par : </w:t>
          </w:r>
          <w:r w:rsidR="001219EB">
            <w:fldChar w:fldCharType="begin"/>
          </w:r>
          <w:r w:rsidR="001219EB">
            <w:instrText xml:space="preserve"> LASTSAVEDBY   \* MERGEFORMAT </w:instrText>
          </w:r>
          <w:r w:rsidR="001219EB">
            <w:rPr>
              <w:noProof/>
            </w:rPr>
            <w:fldChar w:fldCharType="end"/>
          </w:r>
        </w:p>
      </w:tc>
      <w:tc>
        <w:tcPr>
          <w:tcW w:w="3153" w:type="dxa"/>
          <w:vAlign w:val="center"/>
        </w:tcPr>
        <w:p w14:paraId="4574F5ED" w14:textId="77777777" w:rsidR="005837E8" w:rsidRDefault="005837E8" w:rsidP="005837E8">
          <w:pPr>
            <w:pStyle w:val="Pieddepage"/>
            <w:jc w:val="center"/>
          </w:pPr>
          <w:r>
            <w:t>P.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8B1AEC">
            <w:rPr>
              <w:noProof/>
            </w:rPr>
            <w:t>3</w:t>
          </w:r>
          <w:r>
            <w:fldChar w:fldCharType="end"/>
          </w:r>
          <w:r>
            <w:t>/</w:t>
          </w:r>
          <w:fldSimple w:instr=" NUMPAGES   \* MERGEFORMAT ">
            <w:r w:rsidR="008B1AEC">
              <w:rPr>
                <w:noProof/>
              </w:rPr>
              <w:t>3</w:t>
            </w:r>
          </w:fldSimple>
        </w:p>
      </w:tc>
      <w:tc>
        <w:tcPr>
          <w:tcW w:w="2608" w:type="dxa"/>
          <w:vAlign w:val="center"/>
        </w:tcPr>
        <w:p w14:paraId="330B5B6B" w14:textId="77777777" w:rsidR="005837E8" w:rsidRDefault="007D5450" w:rsidP="005837E8">
          <w:pPr>
            <w:pStyle w:val="Pieddepage"/>
            <w:jc w:val="right"/>
          </w:pPr>
          <w:r>
            <w:t xml:space="preserve">Imprimer le : </w:t>
          </w:r>
          <w:r>
            <w:fldChar w:fldCharType="begin"/>
          </w:r>
          <w:r>
            <w:instrText xml:space="preserve"> PRINTDATE  \@ "dd.MM.yy"  \* MERGEFORMAT </w:instrText>
          </w:r>
          <w:r>
            <w:fldChar w:fldCharType="separate"/>
          </w:r>
          <w:r w:rsidR="005758A0">
            <w:rPr>
              <w:noProof/>
            </w:rPr>
            <w:t>00.00.00</w:t>
          </w:r>
          <w:r>
            <w:fldChar w:fldCharType="end"/>
          </w:r>
        </w:p>
      </w:tc>
    </w:tr>
    <w:tr w:rsidR="005837E8" w14:paraId="24F4D097" w14:textId="77777777" w:rsidTr="007D5450">
      <w:trPr>
        <w:trHeight w:val="505"/>
      </w:trPr>
      <w:tc>
        <w:tcPr>
          <w:tcW w:w="3152" w:type="dxa"/>
          <w:vAlign w:val="center"/>
        </w:tcPr>
        <w:p w14:paraId="14FBD674" w14:textId="77777777" w:rsidR="005837E8" w:rsidRDefault="007D5450" w:rsidP="005837E8">
          <w:pPr>
            <w:pStyle w:val="Pieddepage"/>
          </w:pPr>
          <w:r>
            <w:t xml:space="preserve">Version : </w:t>
          </w:r>
          <w:r>
            <w:rPr>
              <w:sz w:val="16"/>
              <w:szCs w:val="16"/>
            </w:rPr>
            <w:fldChar w:fldCharType="begin"/>
          </w:r>
          <w:r>
            <w:rPr>
              <w:sz w:val="16"/>
              <w:szCs w:val="16"/>
            </w:rPr>
            <w:instrText xml:space="preserve"> REVNUM  \* Arabic  \* MERGEFORMAT </w:instrText>
          </w:r>
          <w:r>
            <w:rPr>
              <w:sz w:val="16"/>
              <w:szCs w:val="16"/>
            </w:rPr>
            <w:fldChar w:fldCharType="separate"/>
          </w:r>
          <w:r w:rsidR="005758A0">
            <w:rPr>
              <w:noProof/>
              <w:sz w:val="16"/>
              <w:szCs w:val="16"/>
            </w:rPr>
            <w:t>1</w:t>
          </w:r>
          <w:r>
            <w:rPr>
              <w:sz w:val="16"/>
              <w:szCs w:val="16"/>
            </w:rPr>
            <w:fldChar w:fldCharType="end"/>
          </w:r>
        </w:p>
      </w:tc>
      <w:tc>
        <w:tcPr>
          <w:tcW w:w="3153" w:type="dxa"/>
          <w:vAlign w:val="center"/>
        </w:tcPr>
        <w:p w14:paraId="1C5EDCC3" w14:textId="77777777" w:rsidR="005837E8" w:rsidRDefault="005837E8" w:rsidP="005837E8">
          <w:pPr>
            <w:pStyle w:val="Pieddepage"/>
            <w:jc w:val="center"/>
          </w:pPr>
        </w:p>
      </w:tc>
      <w:tc>
        <w:tcPr>
          <w:tcW w:w="3153" w:type="dxa"/>
          <w:vAlign w:val="center"/>
        </w:tcPr>
        <w:p w14:paraId="7E47D64A" w14:textId="5055532E" w:rsidR="005837E8" w:rsidRDefault="00B2632D" w:rsidP="005837E8">
          <w:pPr>
            <w:pStyle w:val="Pieddepage"/>
            <w:jc w:val="right"/>
          </w:pPr>
          <w:fldSimple w:instr=" FILENAME   \* MERGEFORMAT ">
            <w:r>
              <w:rPr>
                <w:noProof/>
              </w:rPr>
              <w:t>R-153-Alex Thomas Samuel-Rapport.docx</w:t>
            </w:r>
          </w:fldSimple>
        </w:p>
      </w:tc>
    </w:tr>
  </w:tbl>
  <w:p w14:paraId="5EF3067F" w14:textId="77777777" w:rsidR="005837E8" w:rsidRDefault="005837E8" w:rsidP="005837E8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3E2BFD" w14:textId="77777777" w:rsidR="00B67743" w:rsidRDefault="00B67743" w:rsidP="00F54547">
      <w:pPr>
        <w:spacing w:after="0" w:line="240" w:lineRule="auto"/>
      </w:pPr>
      <w:r>
        <w:separator/>
      </w:r>
    </w:p>
  </w:footnote>
  <w:footnote w:type="continuationSeparator" w:id="0">
    <w:p w14:paraId="62353BC4" w14:textId="77777777" w:rsidR="00B67743" w:rsidRDefault="00B67743" w:rsidP="00F545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Grilledutableau"/>
      <w:tblW w:w="9087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454"/>
      <w:gridCol w:w="2211"/>
      <w:gridCol w:w="2211"/>
      <w:gridCol w:w="2211"/>
    </w:tblGrid>
    <w:tr w:rsidR="00F54547" w14:paraId="508D8B1D" w14:textId="77777777" w:rsidTr="00F54547">
      <w:trPr>
        <w:trHeight w:val="502"/>
      </w:trPr>
      <w:tc>
        <w:tcPr>
          <w:tcW w:w="2454" w:type="dxa"/>
        </w:tcPr>
        <w:p w14:paraId="0A1DBBAD" w14:textId="77777777" w:rsidR="00F54547" w:rsidRDefault="00F54547" w:rsidP="00F54547">
          <w:pPr>
            <w:pStyle w:val="En-tte"/>
          </w:pPr>
          <w:r>
            <w:rPr>
              <w:rFonts w:ascii="ETML L" w:hAnsi="ETML L"/>
              <w:sz w:val="36"/>
              <w:szCs w:val="36"/>
            </w:rPr>
            <w:t>ETML</w:t>
          </w:r>
        </w:p>
      </w:tc>
      <w:tc>
        <w:tcPr>
          <w:tcW w:w="2211" w:type="dxa"/>
        </w:tcPr>
        <w:p w14:paraId="31B5819D" w14:textId="77777777" w:rsidR="00F54547" w:rsidRDefault="00F54547" w:rsidP="00F54547">
          <w:pPr>
            <w:jc w:val="center"/>
          </w:pPr>
          <w:r w:rsidRPr="00000635">
            <w:rPr>
              <w:noProof/>
              <w:lang w:eastAsia="fr-CH"/>
            </w:rPr>
            <w:drawing>
              <wp:anchor distT="0" distB="0" distL="114300" distR="114300" simplePos="0" relativeHeight="251667456" behindDoc="1" locked="0" layoutInCell="1" allowOverlap="1" wp14:anchorId="1576F488" wp14:editId="0F8FB2F7">
                <wp:simplePos x="0" y="0"/>
                <wp:positionH relativeFrom="column">
                  <wp:posOffset>1042547</wp:posOffset>
                </wp:positionH>
                <wp:positionV relativeFrom="paragraph">
                  <wp:posOffset>-8956</wp:posOffset>
                </wp:positionV>
                <wp:extent cx="302821" cy="276068"/>
                <wp:effectExtent l="0" t="0" r="2540" b="0"/>
                <wp:wrapNone/>
                <wp:docPr id="2" name="Image 2" descr="K:\INF\Maitres-Eleves\Enseignement\ModulesICT_NewOrdo\302-BureautiqueAvancee\b-UnitesEnseignement\01-Structurer-Documents\01-f-Entete-PP\logoIC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K:\INF\Maitres-Eleves\Enseignement\ModulesICT_NewOrdo\302-BureautiqueAvancee\b-UnitesEnseignement\01-Structurer-Documents\01-f-Entete-PP\logoIC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02821" cy="27606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t xml:space="preserve">    Module     </w:t>
          </w:r>
        </w:p>
      </w:tc>
      <w:tc>
        <w:tcPr>
          <w:tcW w:w="2211" w:type="dxa"/>
        </w:tcPr>
        <w:p w14:paraId="1B3A2C7E" w14:textId="77777777" w:rsidR="00F54547" w:rsidRDefault="00F54547" w:rsidP="00F54547">
          <w:pPr>
            <w:pStyle w:val="En-tte"/>
          </w:pPr>
          <w:r>
            <w:t>Nom</w:t>
          </w:r>
          <w:r w:rsidR="008F4AAF">
            <w:t xml:space="preserve"> Projet</w:t>
          </w:r>
        </w:p>
      </w:tc>
      <w:tc>
        <w:tcPr>
          <w:tcW w:w="2211" w:type="dxa"/>
        </w:tcPr>
        <w:p w14:paraId="21C9AA0D" w14:textId="77777777" w:rsidR="00F54547" w:rsidRDefault="00F54547" w:rsidP="00F54547">
          <w:pPr>
            <w:pStyle w:val="En-tte"/>
          </w:pPr>
          <w:r w:rsidRPr="00000635">
            <w:rPr>
              <w:noProof/>
              <w:lang w:eastAsia="fr-CH"/>
            </w:rPr>
            <w:drawing>
              <wp:anchor distT="0" distB="0" distL="114300" distR="114300" simplePos="0" relativeHeight="251666432" behindDoc="1" locked="0" layoutInCell="1" allowOverlap="1" wp14:anchorId="16D171FE" wp14:editId="7C0EE2F4">
                <wp:simplePos x="0" y="0"/>
                <wp:positionH relativeFrom="column">
                  <wp:posOffset>-2540</wp:posOffset>
                </wp:positionH>
                <wp:positionV relativeFrom="paragraph">
                  <wp:posOffset>2540</wp:posOffset>
                </wp:positionV>
                <wp:extent cx="1321905" cy="321170"/>
                <wp:effectExtent l="0" t="0" r="0" b="3175"/>
                <wp:wrapNone/>
                <wp:docPr id="1" name="Image 1" descr="K:\INF\Maitres-Eleves\Enseignement\ModulesICT_NewOrdo\302-BureautiqueAvancee\b-UnitesEnseignement\01-Structurer-Documents\01-f-Entete-PP\logoINF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K:\INF\Maitres-Eleves\Enseignement\ModulesICT_NewOrdo\302-BureautiqueAvancee\b-UnitesEnseignement\01-Structurer-Documents\01-f-Entete-PP\logoINF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21905" cy="32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</w:p>
      </w:tc>
    </w:tr>
  </w:tbl>
  <w:p w14:paraId="611EC1EE" w14:textId="77777777" w:rsidR="00F54547" w:rsidRDefault="00F54547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6B0B8B"/>
    <w:multiLevelType w:val="multilevel"/>
    <w:tmpl w:val="714C0E32"/>
    <w:lvl w:ilvl="0">
      <w:start w:val="1"/>
      <w:numFmt w:val="decimal"/>
      <w:lvlText w:val="%1.0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88" w:hanging="480"/>
      </w:pPr>
      <w:rPr>
        <w:rFonts w:hint="default"/>
        <w:color w:val="auto"/>
      </w:rPr>
    </w:lvl>
    <w:lvl w:ilvl="2">
      <w:start w:val="1"/>
      <w:numFmt w:val="decimal"/>
      <w:lvlText w:val="%1.%2.%3"/>
      <w:lvlJc w:val="left"/>
      <w:pPr>
        <w:ind w:left="21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44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2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8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396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104" w:hanging="1440"/>
      </w:pPr>
      <w:rPr>
        <w:rFonts w:hint="default"/>
      </w:rPr>
    </w:lvl>
  </w:abstractNum>
  <w:abstractNum w:abstractNumId="1" w15:restartNumberingAfterBreak="0">
    <w:nsid w:val="1FC756B0"/>
    <w:multiLevelType w:val="hybridMultilevel"/>
    <w:tmpl w:val="E006C42C"/>
    <w:lvl w:ilvl="0" w:tplc="1CA89DA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1FD142B7"/>
    <w:multiLevelType w:val="hybridMultilevel"/>
    <w:tmpl w:val="5C5CCBC2"/>
    <w:lvl w:ilvl="0" w:tplc="1CA89DA4">
      <w:start w:val="1"/>
      <w:numFmt w:val="bullet"/>
      <w:lvlText w:val=""/>
      <w:lvlJc w:val="left"/>
      <w:pPr>
        <w:ind w:left="1428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2211F8"/>
    <w:multiLevelType w:val="hybridMultilevel"/>
    <w:tmpl w:val="04C08E52"/>
    <w:lvl w:ilvl="0" w:tplc="0158FFCC">
      <w:start w:val="1"/>
      <w:numFmt w:val="decimal"/>
      <w:pStyle w:val="sous-titre1"/>
      <w:lvlText w:val="%1."/>
      <w:lvlJc w:val="left"/>
      <w:pPr>
        <w:ind w:left="720" w:hanging="360"/>
      </w:pPr>
    </w:lvl>
    <w:lvl w:ilvl="1" w:tplc="100C0019" w:tentative="1">
      <w:start w:val="1"/>
      <w:numFmt w:val="lowerLetter"/>
      <w:lvlText w:val="%2."/>
      <w:lvlJc w:val="left"/>
      <w:pPr>
        <w:ind w:left="1440" w:hanging="360"/>
      </w:pPr>
    </w:lvl>
    <w:lvl w:ilvl="2" w:tplc="100C001B" w:tentative="1">
      <w:start w:val="1"/>
      <w:numFmt w:val="lowerRoman"/>
      <w:lvlText w:val="%3."/>
      <w:lvlJc w:val="right"/>
      <w:pPr>
        <w:ind w:left="2160" w:hanging="180"/>
      </w:pPr>
    </w:lvl>
    <w:lvl w:ilvl="3" w:tplc="100C000F" w:tentative="1">
      <w:start w:val="1"/>
      <w:numFmt w:val="decimal"/>
      <w:lvlText w:val="%4."/>
      <w:lvlJc w:val="left"/>
      <w:pPr>
        <w:ind w:left="2880" w:hanging="360"/>
      </w:pPr>
    </w:lvl>
    <w:lvl w:ilvl="4" w:tplc="100C0019" w:tentative="1">
      <w:start w:val="1"/>
      <w:numFmt w:val="lowerLetter"/>
      <w:lvlText w:val="%5."/>
      <w:lvlJc w:val="left"/>
      <w:pPr>
        <w:ind w:left="3600" w:hanging="360"/>
      </w:pPr>
    </w:lvl>
    <w:lvl w:ilvl="5" w:tplc="100C001B" w:tentative="1">
      <w:start w:val="1"/>
      <w:numFmt w:val="lowerRoman"/>
      <w:lvlText w:val="%6."/>
      <w:lvlJc w:val="right"/>
      <w:pPr>
        <w:ind w:left="4320" w:hanging="180"/>
      </w:pPr>
    </w:lvl>
    <w:lvl w:ilvl="6" w:tplc="100C000F" w:tentative="1">
      <w:start w:val="1"/>
      <w:numFmt w:val="decimal"/>
      <w:lvlText w:val="%7."/>
      <w:lvlJc w:val="left"/>
      <w:pPr>
        <w:ind w:left="5040" w:hanging="360"/>
      </w:pPr>
    </w:lvl>
    <w:lvl w:ilvl="7" w:tplc="100C0019" w:tentative="1">
      <w:start w:val="1"/>
      <w:numFmt w:val="lowerLetter"/>
      <w:lvlText w:val="%8."/>
      <w:lvlJc w:val="left"/>
      <w:pPr>
        <w:ind w:left="5760" w:hanging="360"/>
      </w:pPr>
    </w:lvl>
    <w:lvl w:ilvl="8" w:tplc="10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FA30CD9"/>
    <w:multiLevelType w:val="hybridMultilevel"/>
    <w:tmpl w:val="0FF0B44A"/>
    <w:lvl w:ilvl="0" w:tplc="100C000F">
      <w:start w:val="1"/>
      <w:numFmt w:val="decimal"/>
      <w:lvlText w:val="%1."/>
      <w:lvlJc w:val="left"/>
      <w:pPr>
        <w:ind w:left="1428" w:hanging="360"/>
      </w:pPr>
    </w:lvl>
    <w:lvl w:ilvl="1" w:tplc="100C0019" w:tentative="1">
      <w:start w:val="1"/>
      <w:numFmt w:val="lowerLetter"/>
      <w:lvlText w:val="%2."/>
      <w:lvlJc w:val="left"/>
      <w:pPr>
        <w:ind w:left="2148" w:hanging="360"/>
      </w:pPr>
    </w:lvl>
    <w:lvl w:ilvl="2" w:tplc="100C001B" w:tentative="1">
      <w:start w:val="1"/>
      <w:numFmt w:val="lowerRoman"/>
      <w:lvlText w:val="%3."/>
      <w:lvlJc w:val="right"/>
      <w:pPr>
        <w:ind w:left="2868" w:hanging="180"/>
      </w:pPr>
    </w:lvl>
    <w:lvl w:ilvl="3" w:tplc="100C000F" w:tentative="1">
      <w:start w:val="1"/>
      <w:numFmt w:val="decimal"/>
      <w:lvlText w:val="%4."/>
      <w:lvlJc w:val="left"/>
      <w:pPr>
        <w:ind w:left="3588" w:hanging="360"/>
      </w:pPr>
    </w:lvl>
    <w:lvl w:ilvl="4" w:tplc="100C0019" w:tentative="1">
      <w:start w:val="1"/>
      <w:numFmt w:val="lowerLetter"/>
      <w:lvlText w:val="%5."/>
      <w:lvlJc w:val="left"/>
      <w:pPr>
        <w:ind w:left="4308" w:hanging="360"/>
      </w:pPr>
    </w:lvl>
    <w:lvl w:ilvl="5" w:tplc="100C001B" w:tentative="1">
      <w:start w:val="1"/>
      <w:numFmt w:val="lowerRoman"/>
      <w:lvlText w:val="%6."/>
      <w:lvlJc w:val="right"/>
      <w:pPr>
        <w:ind w:left="5028" w:hanging="180"/>
      </w:pPr>
    </w:lvl>
    <w:lvl w:ilvl="6" w:tplc="100C000F" w:tentative="1">
      <w:start w:val="1"/>
      <w:numFmt w:val="decimal"/>
      <w:lvlText w:val="%7."/>
      <w:lvlJc w:val="left"/>
      <w:pPr>
        <w:ind w:left="5748" w:hanging="360"/>
      </w:pPr>
    </w:lvl>
    <w:lvl w:ilvl="7" w:tplc="100C0019" w:tentative="1">
      <w:start w:val="1"/>
      <w:numFmt w:val="lowerLetter"/>
      <w:lvlText w:val="%8."/>
      <w:lvlJc w:val="left"/>
      <w:pPr>
        <w:ind w:left="6468" w:hanging="360"/>
      </w:pPr>
    </w:lvl>
    <w:lvl w:ilvl="8" w:tplc="100C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attachedTemplate r:id="rId1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58A0"/>
    <w:rsid w:val="000B79B3"/>
    <w:rsid w:val="000E1C83"/>
    <w:rsid w:val="001219EB"/>
    <w:rsid w:val="00192A34"/>
    <w:rsid w:val="001B3EC9"/>
    <w:rsid w:val="005758A0"/>
    <w:rsid w:val="005837E8"/>
    <w:rsid w:val="005873BF"/>
    <w:rsid w:val="007D5450"/>
    <w:rsid w:val="007E5A4E"/>
    <w:rsid w:val="00833255"/>
    <w:rsid w:val="008B1AEC"/>
    <w:rsid w:val="008D4132"/>
    <w:rsid w:val="008F4AAF"/>
    <w:rsid w:val="00B2632D"/>
    <w:rsid w:val="00B44B36"/>
    <w:rsid w:val="00B67743"/>
    <w:rsid w:val="00B8484D"/>
    <w:rsid w:val="00E208E1"/>
    <w:rsid w:val="00E93257"/>
    <w:rsid w:val="00F54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AAB721"/>
  <w15:chartTrackingRefBased/>
  <w15:docId w15:val="{4DC8A246-BB6D-4C2A-B6FB-008002864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F54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8D413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F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54547"/>
  </w:style>
  <w:style w:type="paragraph" w:styleId="Pieddepage">
    <w:name w:val="footer"/>
    <w:basedOn w:val="Normal"/>
    <w:link w:val="PieddepageCar"/>
    <w:uiPriority w:val="99"/>
    <w:unhideWhenUsed/>
    <w:rsid w:val="00F54547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54547"/>
  </w:style>
  <w:style w:type="table" w:styleId="Grilledutableau">
    <w:name w:val="Table Grid"/>
    <w:basedOn w:val="TableauNormal"/>
    <w:uiPriority w:val="39"/>
    <w:rsid w:val="00F545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5454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F54547"/>
    <w:pPr>
      <w:outlineLvl w:val="9"/>
    </w:pPr>
    <w:rPr>
      <w:lang w:eastAsia="fr-CH"/>
    </w:rPr>
  </w:style>
  <w:style w:type="paragraph" w:styleId="Titre">
    <w:name w:val="Title"/>
    <w:basedOn w:val="Normal"/>
    <w:next w:val="Normal"/>
    <w:link w:val="TitreCar"/>
    <w:uiPriority w:val="10"/>
    <w:qFormat/>
    <w:rsid w:val="00F5454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F545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aragraphedeliste">
    <w:name w:val="List Paragraph"/>
    <w:basedOn w:val="Normal"/>
    <w:uiPriority w:val="34"/>
    <w:qFormat/>
    <w:rsid w:val="008D4132"/>
    <w:pPr>
      <w:ind w:left="720"/>
      <w:contextualSpacing/>
    </w:pPr>
  </w:style>
  <w:style w:type="character" w:customStyle="1" w:styleId="Titre2Car">
    <w:name w:val="Titre 2 Car"/>
    <w:basedOn w:val="Policepardfaut"/>
    <w:link w:val="Titre2"/>
    <w:uiPriority w:val="9"/>
    <w:rsid w:val="008D4132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8D413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8D4132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5758A0"/>
    <w:rPr>
      <w:color w:val="605E5C"/>
      <w:shd w:val="clear" w:color="auto" w:fill="E1DFDD"/>
    </w:rPr>
  </w:style>
  <w:style w:type="character" w:styleId="Lienhypertextesuivivisit">
    <w:name w:val="FollowedHyperlink"/>
    <w:basedOn w:val="Policepardfaut"/>
    <w:uiPriority w:val="99"/>
    <w:semiHidden/>
    <w:unhideWhenUsed/>
    <w:rsid w:val="005758A0"/>
    <w:rPr>
      <w:color w:val="954F72" w:themeColor="followedHyperlink"/>
      <w:u w:val="single"/>
    </w:rPr>
  </w:style>
  <w:style w:type="paragraph" w:customStyle="1" w:styleId="Text">
    <w:name w:val="Text"/>
    <w:basedOn w:val="Normal"/>
    <w:qFormat/>
    <w:rsid w:val="005758A0"/>
    <w:pPr>
      <w:spacing w:before="240" w:after="400" w:line="360" w:lineRule="auto"/>
      <w:ind w:left="708"/>
    </w:pPr>
    <w:rPr>
      <w:rFonts w:ascii="Verdana" w:hAnsi="Verdana"/>
      <w:sz w:val="24"/>
    </w:rPr>
  </w:style>
  <w:style w:type="paragraph" w:customStyle="1" w:styleId="sous-titre1">
    <w:name w:val="sous-titre1"/>
    <w:basedOn w:val="Titre1"/>
    <w:qFormat/>
    <w:rsid w:val="00192A34"/>
    <w:pPr>
      <w:numPr>
        <w:numId w:val="5"/>
      </w:numPr>
      <w:spacing w:before="120" w:line="240" w:lineRule="auto"/>
    </w:pPr>
    <w:rPr>
      <w:rFonts w:ascii="Verdana" w:hAnsi="Verdana"/>
      <w:color w:val="000000" w:themeColor="text1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03-Mod&#232;les\M-Rapport-Alexandre%20King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7C6D26-05F2-4FE7-80F2-45E661506B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M-Rapport-Alexandre King.dotx</Template>
  <TotalTime>74</TotalTime>
  <Pages>4</Pages>
  <Words>317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DGEP</Company>
  <LinksUpToDate>false</LinksUpToDate>
  <CharactersWithSpaces>2057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Alexandre Samuel King</dc:creator>
  <cp:keywords/>
  <dc:description/>
  <cp:lastModifiedBy>Alexandre Samuel King</cp:lastModifiedBy>
  <cp:revision>7</cp:revision>
  <dcterms:created xsi:type="dcterms:W3CDTF">2022-10-07T08:55:00Z</dcterms:created>
  <dcterms:modified xsi:type="dcterms:W3CDTF">2022-10-07T10:09:00Z</dcterms:modified>
</cp:coreProperties>
</file>